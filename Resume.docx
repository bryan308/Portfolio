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971A53F" w14:textId="77777777" w:rsidTr="004C5DEA">
        <w:trPr>
          <w:trHeight w:val="1575"/>
        </w:trPr>
        <w:tc>
          <w:tcPr>
            <w:tcW w:w="3600" w:type="dxa"/>
            <w:vAlign w:val="bottom"/>
          </w:tcPr>
          <w:p w14:paraId="483BF1FD" w14:textId="41D8EDBE" w:rsidR="001B2ABD" w:rsidRDefault="00AC3E0E" w:rsidP="001B2ABD">
            <w:pPr>
              <w:tabs>
                <w:tab w:val="left" w:pos="990"/>
              </w:tabs>
              <w:jc w:val="center"/>
            </w:pPr>
            <w:r w:rsidRPr="00AC3E0E">
              <w:rPr>
                <w:noProof/>
              </w:rPr>
              <w:drawing>
                <wp:inline distT="0" distB="0" distL="0" distR="0" wp14:anchorId="6A86310A" wp14:editId="7CEFED5B">
                  <wp:extent cx="2139950" cy="2139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BF58D8" w14:textId="5E37E263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DC01974" w14:textId="0D7CE902" w:rsidR="001B2ABD" w:rsidRPr="00C61DC2" w:rsidRDefault="00A32CD5" w:rsidP="001B2ABD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CEDRIC BRYAN M. ANGULO</w:t>
            </w:r>
          </w:p>
          <w:p w14:paraId="5D9D5FD0" w14:textId="3892833C" w:rsidR="001B2ABD" w:rsidRDefault="001B2ABD" w:rsidP="001B2ABD">
            <w:pPr>
              <w:pStyle w:val="Subtitle"/>
            </w:pPr>
          </w:p>
        </w:tc>
      </w:tr>
      <w:tr w:rsidR="001B2ABD" w14:paraId="7D0D6628" w14:textId="77777777" w:rsidTr="001B2ABD">
        <w:tc>
          <w:tcPr>
            <w:tcW w:w="3600" w:type="dxa"/>
          </w:tcPr>
          <w:p w14:paraId="6DBBCF8A" w14:textId="77777777" w:rsidR="00036450" w:rsidRDefault="00036450" w:rsidP="00036450"/>
          <w:p w14:paraId="5915DD23" w14:textId="1A705194" w:rsidR="00036450" w:rsidRPr="00CB0055" w:rsidRDefault="0095262D" w:rsidP="00CB0055">
            <w:pPr>
              <w:pStyle w:val="Heading3"/>
            </w:pPr>
            <w:sdt>
              <w:sdtPr>
                <w:id w:val="-1954003311"/>
                <w:placeholder>
                  <w:docPart w:val="AF318845AD874E93A9F30AA5B79A926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  <w:r w:rsidR="00C61DC2">
              <w:t>:</w:t>
            </w:r>
          </w:p>
          <w:sdt>
            <w:sdtPr>
              <w:id w:val="1111563247"/>
              <w:placeholder>
                <w:docPart w:val="0530F2E672574A24807F4453A6271E7D"/>
              </w:placeholder>
              <w:temporary/>
              <w:showingPlcHdr/>
              <w15:appearance w15:val="hidden"/>
            </w:sdtPr>
            <w:sdtEndPr/>
            <w:sdtContent>
              <w:p w14:paraId="36D1793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D24AD65" w14:textId="2958CB24" w:rsidR="004D3011" w:rsidRDefault="004344EE" w:rsidP="004D3011">
            <w:r>
              <w:t>0951-1703-251</w:t>
            </w:r>
          </w:p>
          <w:p w14:paraId="41595B85" w14:textId="1C18DC54" w:rsidR="00C61DC2" w:rsidRDefault="00C61DC2" w:rsidP="004D3011"/>
          <w:p w14:paraId="24C3BEB7" w14:textId="57BEBE87" w:rsidR="00C61DC2" w:rsidRPr="00CB0055" w:rsidRDefault="00C61DC2" w:rsidP="00C61DC2">
            <w:pPr>
              <w:pStyle w:val="Heading3"/>
            </w:pPr>
            <w:r>
              <w:t>address:</w:t>
            </w:r>
          </w:p>
          <w:p w14:paraId="644A4D5F" w14:textId="25702408" w:rsidR="00C61DC2" w:rsidRDefault="00DC3D8F" w:rsidP="004D3011">
            <w:r>
              <w:t>Block 3 Lot 2, Purok 5 Sumacab Este, Cabanatuan City,</w:t>
            </w:r>
            <w:r w:rsidR="00AC3E0E">
              <w:t xml:space="preserve"> Nueva Ecija</w:t>
            </w:r>
          </w:p>
          <w:p w14:paraId="231CB0D1" w14:textId="77777777" w:rsidR="004D3011" w:rsidRPr="004D3011" w:rsidRDefault="004D3011" w:rsidP="004D3011"/>
          <w:p w14:paraId="411296D8" w14:textId="6C1B198D" w:rsidR="004D3011" w:rsidRPr="00CB0055" w:rsidRDefault="00C61DC2" w:rsidP="00CB0055">
            <w:pPr>
              <w:pStyle w:val="Heading3"/>
            </w:pPr>
            <w:r>
              <w:t>skills:</w:t>
            </w:r>
          </w:p>
          <w:p w14:paraId="6A8BFE2B" w14:textId="050BA9F4" w:rsidR="002D0645" w:rsidRPr="002D0645" w:rsidRDefault="00C61DC2" w:rsidP="002D0645">
            <w:pPr>
              <w:pStyle w:val="Heading3"/>
              <w:numPr>
                <w:ilvl w:val="0"/>
                <w:numId w:val="2"/>
              </w:numPr>
              <w:spacing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C61DC2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Proficient in Microsoft Office (Word, Excel, PowerPoint)</w:t>
            </w:r>
          </w:p>
          <w:p w14:paraId="4209F10E" w14:textId="2B83A8D1" w:rsidR="00A32CD5" w:rsidRDefault="00C61DC2" w:rsidP="008B2ED7">
            <w:pPr>
              <w:pStyle w:val="Heading3"/>
              <w:numPr>
                <w:ilvl w:val="0"/>
                <w:numId w:val="2"/>
              </w:numPr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C61DC2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Basic knowledge of</w:t>
            </w:r>
            <w:r w:rsidR="000435FC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Photoshop</w:t>
            </w:r>
          </w:p>
          <w:p w14:paraId="74F03616" w14:textId="0A9695B5" w:rsidR="002D0645" w:rsidRPr="002D0645" w:rsidRDefault="002D0645" w:rsidP="002D0645">
            <w:pPr>
              <w:pStyle w:val="ListParagraph"/>
              <w:numPr>
                <w:ilvl w:val="0"/>
                <w:numId w:val="2"/>
              </w:numPr>
            </w:pPr>
            <w:r>
              <w:t>Fast learner</w:t>
            </w:r>
          </w:p>
          <w:p w14:paraId="23A41411" w14:textId="77777777" w:rsidR="00A32CD5" w:rsidRDefault="00A32CD5" w:rsidP="00C61DC2">
            <w:pPr>
              <w:pStyle w:val="ListParagraph"/>
              <w:numPr>
                <w:ilvl w:val="0"/>
                <w:numId w:val="2"/>
              </w:numPr>
            </w:pPr>
            <w:r>
              <w:t>Average speed in typing</w:t>
            </w:r>
          </w:p>
          <w:p w14:paraId="1A9EA613" w14:textId="7E2FD224" w:rsidR="00A32CD5" w:rsidRPr="004D3011" w:rsidRDefault="00A32CD5" w:rsidP="00C61DC2">
            <w:pPr>
              <w:pStyle w:val="ListParagraph"/>
              <w:numPr>
                <w:ilvl w:val="0"/>
                <w:numId w:val="2"/>
              </w:numPr>
            </w:pPr>
            <w:r>
              <w:t>Basic knowledge in Web Dev using HTML5, CSS3 and JavaScript</w:t>
            </w:r>
          </w:p>
        </w:tc>
        <w:tc>
          <w:tcPr>
            <w:tcW w:w="720" w:type="dxa"/>
          </w:tcPr>
          <w:p w14:paraId="5355EEC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2B569BC" w14:textId="20573B8A" w:rsidR="001B2ABD" w:rsidRDefault="005247BC" w:rsidP="00036450">
            <w:pPr>
              <w:pStyle w:val="Heading2"/>
            </w:pPr>
            <w:r>
              <w:t>Personal Information</w:t>
            </w:r>
            <w:r w:rsidR="004C5124">
              <w:t>:</w:t>
            </w:r>
          </w:p>
          <w:p w14:paraId="54B81C70" w14:textId="3F9FD2BC" w:rsidR="00036450" w:rsidRDefault="005247BC" w:rsidP="005247BC">
            <w:r>
              <w:t>FULL NAME:</w:t>
            </w:r>
            <w:r w:rsidR="00A32CD5">
              <w:t xml:space="preserve">                                    </w:t>
            </w:r>
            <w:r w:rsidR="00B50621">
              <w:t xml:space="preserve"> </w:t>
            </w:r>
            <w:r w:rsidR="00A32CD5">
              <w:t>CEDRIC BYRAN MERCADO ANGULO</w:t>
            </w:r>
          </w:p>
          <w:p w14:paraId="506B04FC" w14:textId="13A322C4" w:rsidR="005247BC" w:rsidRDefault="005247BC" w:rsidP="005247BC">
            <w:r>
              <w:t>BIRTHDATE:</w:t>
            </w:r>
            <w:r w:rsidR="00A32CD5">
              <w:t xml:space="preserve">                                     </w:t>
            </w:r>
            <w:r w:rsidR="00B50621">
              <w:t xml:space="preserve"> </w:t>
            </w:r>
            <w:r w:rsidR="00A32CD5">
              <w:t>AUGUST 2</w:t>
            </w:r>
            <w:r w:rsidR="00FB101B">
              <w:t>,</w:t>
            </w:r>
            <w:r w:rsidR="00A32CD5">
              <w:t xml:space="preserve"> 2004</w:t>
            </w:r>
          </w:p>
          <w:p w14:paraId="5A66D1FC" w14:textId="31CA7039" w:rsidR="005247BC" w:rsidRDefault="005247BC" w:rsidP="005247BC">
            <w:r>
              <w:t>AGE:</w:t>
            </w:r>
            <w:r w:rsidR="00A32CD5">
              <w:t xml:space="preserve">                                               </w:t>
            </w:r>
            <w:r w:rsidR="00B50621">
              <w:t xml:space="preserve"> </w:t>
            </w:r>
            <w:r w:rsidR="00A32CD5">
              <w:t>18</w:t>
            </w:r>
          </w:p>
          <w:p w14:paraId="65B9513B" w14:textId="3E4003C3" w:rsidR="005247BC" w:rsidRDefault="005247BC" w:rsidP="005247BC">
            <w:r>
              <w:t>PLACE OF BIRTH:</w:t>
            </w:r>
            <w:r w:rsidR="00A32CD5">
              <w:t xml:space="preserve">                            </w:t>
            </w:r>
            <w:r w:rsidR="00B50621">
              <w:t xml:space="preserve"> </w:t>
            </w:r>
            <w:r w:rsidR="00A32CD5">
              <w:t>IBA ZAMBALES</w:t>
            </w:r>
          </w:p>
          <w:p w14:paraId="2EBDE53C" w14:textId="68BC7F0B" w:rsidR="005247BC" w:rsidRDefault="005247BC" w:rsidP="005247BC">
            <w:r>
              <w:t>SEX:</w:t>
            </w:r>
            <w:r w:rsidR="00A32CD5">
              <w:t xml:space="preserve">                                           </w:t>
            </w:r>
            <w:r w:rsidR="008B2ED7">
              <w:t xml:space="preserve"> </w:t>
            </w:r>
            <w:r w:rsidR="00A32CD5">
              <w:t xml:space="preserve">     </w:t>
            </w:r>
            <w:r w:rsidR="00B50621">
              <w:t xml:space="preserve"> </w:t>
            </w:r>
            <w:r w:rsidR="0075332C">
              <w:t xml:space="preserve"> </w:t>
            </w:r>
            <w:r w:rsidR="00A32CD5">
              <w:t>MALE</w:t>
            </w:r>
          </w:p>
          <w:p w14:paraId="32832776" w14:textId="1827634A" w:rsidR="005247BC" w:rsidRDefault="005247BC" w:rsidP="005247BC">
            <w:r>
              <w:t>CIVIL STATUS:</w:t>
            </w:r>
            <w:r w:rsidR="00A32CD5">
              <w:t xml:space="preserve">                             </w:t>
            </w:r>
            <w:r w:rsidR="008B2ED7">
              <w:t xml:space="preserve"> </w:t>
            </w:r>
            <w:r w:rsidR="00A32CD5">
              <w:t xml:space="preserve">    </w:t>
            </w:r>
            <w:r w:rsidR="00B50621">
              <w:t xml:space="preserve"> </w:t>
            </w:r>
            <w:r w:rsidR="00A32CD5">
              <w:t>SINGLE</w:t>
            </w:r>
          </w:p>
          <w:p w14:paraId="0CA00A64" w14:textId="3A18D4EA" w:rsidR="005247BC" w:rsidRDefault="00EC5F0D" w:rsidP="005247BC">
            <w:r>
              <w:t>NATIONALITY:</w:t>
            </w:r>
            <w:r w:rsidR="00A32CD5">
              <w:t xml:space="preserve">                             </w:t>
            </w:r>
            <w:r w:rsidR="008B2ED7">
              <w:t xml:space="preserve"> </w:t>
            </w:r>
            <w:r w:rsidR="00A32CD5">
              <w:t xml:space="preserve">   </w:t>
            </w:r>
            <w:r w:rsidR="00B50621">
              <w:t xml:space="preserve"> </w:t>
            </w:r>
            <w:r w:rsidR="00A32CD5">
              <w:t>FILIPINO</w:t>
            </w:r>
          </w:p>
          <w:p w14:paraId="1689245F" w14:textId="65ACF656" w:rsidR="00EC5F0D" w:rsidRDefault="00EC5F0D" w:rsidP="005247BC">
            <w:r>
              <w:t>RELIGION:</w:t>
            </w:r>
            <w:r w:rsidR="00A32CD5">
              <w:t xml:space="preserve">                                       </w:t>
            </w:r>
            <w:r w:rsidR="00B50621">
              <w:t xml:space="preserve"> </w:t>
            </w:r>
            <w:r w:rsidR="00A32CD5">
              <w:t>IGLESIA NI CRISTO</w:t>
            </w:r>
          </w:p>
          <w:p w14:paraId="15080F9E" w14:textId="5F73CBAE" w:rsidR="00EC5F0D" w:rsidRDefault="00EC5F0D" w:rsidP="005247BC">
            <w:r>
              <w:t>NAME OF MOTHER:</w:t>
            </w:r>
            <w:r w:rsidR="00A32CD5">
              <w:t xml:space="preserve">                       </w:t>
            </w:r>
            <w:r w:rsidR="00B50621">
              <w:t xml:space="preserve"> </w:t>
            </w:r>
            <w:r w:rsidR="00587F04">
              <w:t>RIZA M. ANGULO</w:t>
            </w:r>
          </w:p>
          <w:p w14:paraId="496C2BA6" w14:textId="6DF34B90" w:rsidR="00EC5F0D" w:rsidRDefault="00EC5F0D" w:rsidP="005247BC">
            <w:r>
              <w:t>OCCUPATION:</w:t>
            </w:r>
            <w:r w:rsidR="00A32CD5">
              <w:t xml:space="preserve">                               </w:t>
            </w:r>
            <w:r w:rsidR="00B50621">
              <w:t xml:space="preserve"> </w:t>
            </w:r>
            <w:r w:rsidR="009117DA">
              <w:t>DRESSMAKER</w:t>
            </w:r>
          </w:p>
          <w:p w14:paraId="5CB93732" w14:textId="5FE38DF6" w:rsidR="00EC5F0D" w:rsidRDefault="00EC5F0D" w:rsidP="005247BC">
            <w:r>
              <w:t>NAME OF FATHER:</w:t>
            </w:r>
            <w:r w:rsidR="00A32CD5">
              <w:t xml:space="preserve">                         </w:t>
            </w:r>
            <w:r w:rsidR="00B50621">
              <w:t xml:space="preserve"> </w:t>
            </w:r>
            <w:r w:rsidR="00587F04">
              <w:t>ORLY E. ANGULO</w:t>
            </w:r>
          </w:p>
          <w:p w14:paraId="37CA0FAD" w14:textId="40320606" w:rsidR="009117DA" w:rsidRDefault="009117DA" w:rsidP="005247BC">
            <w:r>
              <w:t>OCCUPATION:                                FOREMAN</w:t>
            </w:r>
          </w:p>
          <w:p w14:paraId="05D30261" w14:textId="75753F22" w:rsidR="00EC5F0D" w:rsidRDefault="00EC5F0D" w:rsidP="005247BC">
            <w:r>
              <w:t>CONTACT NUMBER OF PARENTS:</w:t>
            </w:r>
            <w:r w:rsidR="00A32CD5">
              <w:t xml:space="preserve"> </w:t>
            </w:r>
            <w:r w:rsidR="00587F04">
              <w:t>0912-7101-204</w:t>
            </w:r>
          </w:p>
          <w:p w14:paraId="3627CF5A" w14:textId="34FE718F" w:rsidR="00036450" w:rsidRDefault="00EC5F0D" w:rsidP="00036450">
            <w:pPr>
              <w:pStyle w:val="Heading2"/>
            </w:pPr>
            <w:r>
              <w:t>EDUCATIONAL ATTAINMENT</w:t>
            </w:r>
            <w:r w:rsidR="004C5124">
              <w:t>:</w:t>
            </w:r>
          </w:p>
          <w:p w14:paraId="03C04C8D" w14:textId="6FA0FA2B" w:rsidR="009117DA" w:rsidRPr="009117DA" w:rsidRDefault="009117DA" w:rsidP="009117DA">
            <w:pPr>
              <w:pStyle w:val="Heading4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324CFDE" wp14:editId="3134C433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99695</wp:posOffset>
                      </wp:positionV>
                      <wp:extent cx="2019300" cy="510540"/>
                      <wp:effectExtent l="0" t="0" r="19050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A01BC" w14:textId="1F2B19F8" w:rsidR="009117DA" w:rsidRDefault="009117DA">
                                  <w:r>
                                    <w:t>Zambales National High School</w:t>
                                  </w:r>
                                </w:p>
                                <w:p w14:paraId="53900CA5" w14:textId="6B17E4CE" w:rsidR="009117DA" w:rsidRDefault="009117DA">
                                  <w:r>
                                    <w:t>Iba, Zambales</w:t>
                                  </w:r>
                                </w:p>
                                <w:p w14:paraId="0EB1A627" w14:textId="6F8F681A" w:rsidR="009117DA" w:rsidRPr="008138EB" w:rsidRDefault="009117D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138EB">
                                    <w:rPr>
                                      <w:b/>
                                      <w:bCs/>
                                    </w:rPr>
                                    <w:t>SY2021-2022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24CF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25pt;margin-top:7.85pt;width:159pt;height:4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" strokecolor="white [3212]">
                      <v:textbox>
                        <w:txbxContent>
                          <w:p w14:paraId="5D3A01BC" w14:textId="1F2B19F8" w:rsidR="009117DA" w:rsidRDefault="009117DA">
                            <w:r>
                              <w:t>Zambales National High School</w:t>
                            </w:r>
                          </w:p>
                          <w:p w14:paraId="53900CA5" w14:textId="6B17E4CE" w:rsidR="009117DA" w:rsidRDefault="009117DA">
                            <w:r>
                              <w:t>Iba, Zambales</w:t>
                            </w:r>
                          </w:p>
                          <w:p w14:paraId="0EB1A627" w14:textId="6F8F681A" w:rsidR="009117DA" w:rsidRPr="008138EB" w:rsidRDefault="009117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38EB">
                              <w:rPr>
                                <w:b/>
                                <w:bCs/>
                              </w:rPr>
                              <w:t>SY2021-2022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5F0D">
              <w:t>SENIOR HIGH SCHOOL</w:t>
            </w:r>
          </w:p>
          <w:p w14:paraId="529EDAFB" w14:textId="105A349C" w:rsidR="00EC5F0D" w:rsidRDefault="00EC5F0D" w:rsidP="00B359E4">
            <w:pPr>
              <w:pStyle w:val="Date"/>
            </w:pPr>
            <w:r>
              <w:t>Santa Rosa National High School</w:t>
            </w:r>
          </w:p>
          <w:p w14:paraId="6A87ED2E" w14:textId="51B78664" w:rsidR="00EC5F0D" w:rsidRDefault="00EC5F0D" w:rsidP="00EC5F0D">
            <w:r>
              <w:t>Soledad, Santa Rosa, Nueva Ecija</w:t>
            </w:r>
          </w:p>
          <w:p w14:paraId="354EECAB" w14:textId="6B9991EC" w:rsidR="00036450" w:rsidRPr="008138EB" w:rsidRDefault="00EC5F0D" w:rsidP="00B359E4">
            <w:pPr>
              <w:pStyle w:val="Date"/>
              <w:rPr>
                <w:b/>
                <w:bCs/>
              </w:rPr>
            </w:pPr>
            <w:r w:rsidRPr="008138EB">
              <w:rPr>
                <w:b/>
                <w:bCs/>
              </w:rPr>
              <w:t>SY202</w:t>
            </w:r>
            <w:r w:rsidR="009117DA" w:rsidRPr="008138EB">
              <w:rPr>
                <w:b/>
                <w:bCs/>
              </w:rPr>
              <w:t>2</w:t>
            </w:r>
            <w:r w:rsidRPr="008138EB">
              <w:rPr>
                <w:b/>
                <w:bCs/>
              </w:rPr>
              <w:t xml:space="preserve"> - Present</w:t>
            </w:r>
          </w:p>
          <w:p w14:paraId="60357CF8" w14:textId="37898B1B" w:rsidR="004D3011" w:rsidRDefault="004D3011" w:rsidP="00036450"/>
          <w:p w14:paraId="46F45811" w14:textId="26E36ECD" w:rsidR="00AF1CB4" w:rsidRPr="00AF1CB4" w:rsidRDefault="00EC5F0D" w:rsidP="00AF1CB4">
            <w:pPr>
              <w:pStyle w:val="Heading4"/>
            </w:pPr>
            <w:r>
              <w:t>STRAND:</w:t>
            </w:r>
          </w:p>
          <w:p w14:paraId="778B2520" w14:textId="7909A2FD" w:rsidR="004D3011" w:rsidRPr="004D3011" w:rsidRDefault="00EC5F0D" w:rsidP="00B359E4">
            <w:pPr>
              <w:pStyle w:val="Date"/>
            </w:pPr>
            <w:r>
              <w:t>Information and Communication Technology</w:t>
            </w:r>
          </w:p>
          <w:p w14:paraId="301C35A3" w14:textId="3AF6EA9E" w:rsidR="004D3011" w:rsidRPr="004D3011" w:rsidRDefault="00EC5F0D" w:rsidP="004D3011">
            <w:r>
              <w:t>Technical-Vocational-Livelihood (TVL)</w:t>
            </w:r>
            <w:r w:rsidR="00036450" w:rsidRPr="004D3011">
              <w:t xml:space="preserve"> </w:t>
            </w:r>
          </w:p>
          <w:p w14:paraId="45426F2D" w14:textId="77777777" w:rsidR="004D3011" w:rsidRDefault="004D3011" w:rsidP="00036450"/>
          <w:p w14:paraId="20AFFDB2" w14:textId="02211522" w:rsidR="004D3011" w:rsidRDefault="003320C9" w:rsidP="00B359E4">
            <w:pPr>
              <w:pStyle w:val="Heading4"/>
            </w:pPr>
            <w:r>
              <w:t xml:space="preserve">PRIMARY </w:t>
            </w:r>
            <w:r w:rsidR="00EC5F0D">
              <w:t>LEVEL:</w:t>
            </w:r>
          </w:p>
          <w:p w14:paraId="301CEB71" w14:textId="565B1D2A" w:rsidR="00EC5F0D" w:rsidRDefault="003320C9" w:rsidP="00EC5F0D">
            <w:pPr>
              <w:pStyle w:val="Date"/>
            </w:pPr>
            <w:r>
              <w:t>Bato Elementary</w:t>
            </w:r>
            <w:r w:rsidR="00EC5F0D">
              <w:t xml:space="preserve"> School</w:t>
            </w:r>
          </w:p>
          <w:p w14:paraId="01A19D51" w14:textId="63576341" w:rsidR="00EC5F0D" w:rsidRPr="00EC5F0D" w:rsidRDefault="003320C9" w:rsidP="00EC5F0D">
            <w:r>
              <w:t>Bato</w:t>
            </w:r>
            <w:r w:rsidR="00EC5F0D">
              <w:t xml:space="preserve">, </w:t>
            </w:r>
            <w:r w:rsidR="00A32CD5">
              <w:t>Palauig, Zambales</w:t>
            </w:r>
            <w:r w:rsidR="00EC5F0D">
              <w:t xml:space="preserve"> </w:t>
            </w:r>
          </w:p>
          <w:p w14:paraId="7676F299" w14:textId="51B5682C" w:rsidR="00EC5F0D" w:rsidRPr="008138EB" w:rsidRDefault="00EC5F0D" w:rsidP="004A7DBF">
            <w:pPr>
              <w:pStyle w:val="Date"/>
              <w:rPr>
                <w:b/>
                <w:bCs/>
              </w:rPr>
            </w:pPr>
            <w:r w:rsidRPr="008138EB">
              <w:rPr>
                <w:b/>
                <w:bCs/>
              </w:rPr>
              <w:t>SY201</w:t>
            </w:r>
            <w:r w:rsidR="00A32CD5" w:rsidRPr="008138EB">
              <w:rPr>
                <w:b/>
                <w:bCs/>
              </w:rPr>
              <w:t>9</w:t>
            </w:r>
            <w:r w:rsidRPr="008138EB">
              <w:rPr>
                <w:b/>
                <w:bCs/>
              </w:rPr>
              <w:t xml:space="preserve"> – 2020</w:t>
            </w:r>
          </w:p>
          <w:p w14:paraId="7AC36D06" w14:textId="6191E34D" w:rsidR="00036450" w:rsidRDefault="00BC0F5A" w:rsidP="00036450">
            <w:pPr>
              <w:pStyle w:val="Heading2"/>
            </w:pPr>
            <w:r>
              <w:t xml:space="preserve">character references: </w:t>
            </w:r>
          </w:p>
          <w:p w14:paraId="23913BBC" w14:textId="77777777" w:rsidR="00036450" w:rsidRPr="00BC0F5A" w:rsidRDefault="00BC0F5A" w:rsidP="004D3011">
            <w:pPr>
              <w:rPr>
                <w:b/>
                <w:bCs/>
                <w:sz w:val="20"/>
                <w:szCs w:val="20"/>
              </w:rPr>
            </w:pPr>
            <w:r w:rsidRPr="00BC0F5A">
              <w:rPr>
                <w:b/>
                <w:bCs/>
                <w:sz w:val="20"/>
                <w:szCs w:val="20"/>
              </w:rPr>
              <w:t>Mr. Jimmy Payumo</w:t>
            </w:r>
          </w:p>
          <w:p w14:paraId="0D06E51B" w14:textId="77777777" w:rsidR="00BC0F5A" w:rsidRDefault="00BC0F5A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Adviser</w:t>
            </w:r>
          </w:p>
          <w:p w14:paraId="56C3C131" w14:textId="77777777" w:rsidR="00BC0F5A" w:rsidRPr="00BC0F5A" w:rsidRDefault="00BC0F5A" w:rsidP="004D3011">
            <w:pPr>
              <w:rPr>
                <w:b/>
                <w:bCs/>
                <w:sz w:val="20"/>
                <w:szCs w:val="20"/>
              </w:rPr>
            </w:pPr>
          </w:p>
          <w:p w14:paraId="2DAFF0CB" w14:textId="77777777" w:rsidR="004A7DBF" w:rsidRDefault="00BC0F5A" w:rsidP="004D3011">
            <w:pPr>
              <w:rPr>
                <w:b/>
                <w:bCs/>
                <w:sz w:val="20"/>
                <w:szCs w:val="20"/>
              </w:rPr>
            </w:pPr>
            <w:r w:rsidRPr="00BC0F5A">
              <w:rPr>
                <w:b/>
                <w:bCs/>
                <w:sz w:val="20"/>
                <w:szCs w:val="20"/>
              </w:rPr>
              <w:t>Mr. Rey Laura</w:t>
            </w:r>
          </w:p>
          <w:p w14:paraId="363A7E55" w14:textId="2F840776" w:rsidR="00BC0F5A" w:rsidRPr="00A32CD5" w:rsidRDefault="00944BF7" w:rsidP="004D3011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Major subject </w:t>
            </w:r>
            <w:r w:rsidR="00013C50" w:rsidRPr="00013C50">
              <w:rPr>
                <w:sz w:val="20"/>
                <w:szCs w:val="20"/>
              </w:rPr>
              <w:t>Teacher</w:t>
            </w:r>
          </w:p>
        </w:tc>
      </w:tr>
      <w:tr w:rsidR="00A32CD5" w14:paraId="51DA6EA5" w14:textId="77777777" w:rsidTr="001B2ABD">
        <w:tc>
          <w:tcPr>
            <w:tcW w:w="3600" w:type="dxa"/>
          </w:tcPr>
          <w:p w14:paraId="1F39ECD7" w14:textId="77777777" w:rsidR="00A32CD5" w:rsidRDefault="00A32CD5" w:rsidP="00036450">
            <w:pPr>
              <w:pStyle w:val="Heading3"/>
            </w:pPr>
          </w:p>
        </w:tc>
        <w:tc>
          <w:tcPr>
            <w:tcW w:w="720" w:type="dxa"/>
          </w:tcPr>
          <w:p w14:paraId="0C3FAC88" w14:textId="77777777" w:rsidR="00A32CD5" w:rsidRDefault="00A32C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1CA8845" w14:textId="77777777" w:rsidR="00A32CD5" w:rsidRDefault="00A32CD5" w:rsidP="00036450">
            <w:pPr>
              <w:pStyle w:val="Heading2"/>
            </w:pPr>
          </w:p>
        </w:tc>
      </w:tr>
    </w:tbl>
    <w:p w14:paraId="4E877AE3" w14:textId="53B66170" w:rsidR="00AF1CB4" w:rsidRDefault="00AF1CB4" w:rsidP="00AF1CB4">
      <w:pPr>
        <w:tabs>
          <w:tab w:val="left" w:pos="990"/>
        </w:tabs>
        <w:jc w:val="center"/>
        <w:rPr>
          <w:b/>
          <w:bCs/>
        </w:rPr>
      </w:pPr>
      <w:r w:rsidRPr="00AF1CB4">
        <w:rPr>
          <w:rStyle w:val="Emphasis"/>
          <w:rFonts w:ascii="inherit" w:hAnsi="inherit" w:cs="Poppins"/>
          <w:color w:val="333333"/>
          <w:sz w:val="22"/>
          <w:bdr w:val="none" w:sz="0" w:space="0" w:color="auto" w:frame="1"/>
        </w:rPr>
        <w:t>I hereby certify that the above information is true and correct to the best of my knowledge, belief, and ability.</w:t>
      </w:r>
    </w:p>
    <w:p w14:paraId="23A39096" w14:textId="77777777" w:rsidR="00AF1CB4" w:rsidRDefault="00AF1CB4" w:rsidP="00162448">
      <w:pPr>
        <w:tabs>
          <w:tab w:val="left" w:pos="990"/>
        </w:tabs>
        <w:jc w:val="right"/>
        <w:rPr>
          <w:b/>
          <w:bCs/>
        </w:rPr>
      </w:pPr>
    </w:p>
    <w:p w14:paraId="369DF71D" w14:textId="51F51D4E" w:rsidR="00AF1CB4" w:rsidRPr="008138EB" w:rsidRDefault="008138EB" w:rsidP="008138EB">
      <w:pPr>
        <w:widowControl w:val="0"/>
        <w:suppressAutoHyphens/>
        <w:overflowPunct w:val="0"/>
        <w:autoSpaceDE w:val="0"/>
        <w:ind w:firstLine="720"/>
        <w:textAlignment w:val="baseline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                                                            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51718A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_________________</w:t>
      </w:r>
    </w:p>
    <w:p w14:paraId="083D3E03" w14:textId="12DFEC6B" w:rsidR="00162448" w:rsidRPr="00162448" w:rsidRDefault="008138EB" w:rsidP="008138EB">
      <w:pPr>
        <w:tabs>
          <w:tab w:val="left" w:pos="990"/>
        </w:tabs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51718A">
        <w:rPr>
          <w:b/>
          <w:bCs/>
        </w:rPr>
        <w:t xml:space="preserve">      </w:t>
      </w:r>
      <w:r w:rsidR="00162448" w:rsidRPr="00162448">
        <w:rPr>
          <w:b/>
          <w:bCs/>
        </w:rPr>
        <w:t>Name of Applicant</w:t>
      </w:r>
    </w:p>
    <w:sectPr w:rsidR="00162448" w:rsidRPr="00162448" w:rsidSect="00EC56ED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5370" w14:textId="77777777" w:rsidR="0095262D" w:rsidRDefault="0095262D" w:rsidP="000C45FF">
      <w:r>
        <w:separator/>
      </w:r>
    </w:p>
  </w:endnote>
  <w:endnote w:type="continuationSeparator" w:id="0">
    <w:p w14:paraId="496F34D6" w14:textId="77777777" w:rsidR="0095262D" w:rsidRDefault="0095262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8B36" w14:textId="77777777" w:rsidR="0095262D" w:rsidRDefault="0095262D" w:rsidP="000C45FF">
      <w:r>
        <w:separator/>
      </w:r>
    </w:p>
  </w:footnote>
  <w:footnote w:type="continuationSeparator" w:id="0">
    <w:p w14:paraId="407A75F2" w14:textId="77777777" w:rsidR="0095262D" w:rsidRDefault="0095262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66D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A00B7D" wp14:editId="17E59EB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F8D"/>
    <w:multiLevelType w:val="hybridMultilevel"/>
    <w:tmpl w:val="B0C2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0561"/>
    <w:multiLevelType w:val="hybridMultilevel"/>
    <w:tmpl w:val="7CAE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C2"/>
    <w:rsid w:val="00013C50"/>
    <w:rsid w:val="00036450"/>
    <w:rsid w:val="000435FC"/>
    <w:rsid w:val="00087DDC"/>
    <w:rsid w:val="00094499"/>
    <w:rsid w:val="000C45FF"/>
    <w:rsid w:val="000D6440"/>
    <w:rsid w:val="000E3FD1"/>
    <w:rsid w:val="00112054"/>
    <w:rsid w:val="001317D8"/>
    <w:rsid w:val="001525E1"/>
    <w:rsid w:val="00162448"/>
    <w:rsid w:val="00180329"/>
    <w:rsid w:val="0019001F"/>
    <w:rsid w:val="001A74A5"/>
    <w:rsid w:val="001B2ABD"/>
    <w:rsid w:val="001E0391"/>
    <w:rsid w:val="001E1759"/>
    <w:rsid w:val="001F1ECC"/>
    <w:rsid w:val="002264A7"/>
    <w:rsid w:val="002400EB"/>
    <w:rsid w:val="00256CF7"/>
    <w:rsid w:val="00270403"/>
    <w:rsid w:val="00281FD5"/>
    <w:rsid w:val="002D0645"/>
    <w:rsid w:val="0030481B"/>
    <w:rsid w:val="003156FC"/>
    <w:rsid w:val="003254B5"/>
    <w:rsid w:val="003320C9"/>
    <w:rsid w:val="0037121F"/>
    <w:rsid w:val="00390A0A"/>
    <w:rsid w:val="003910D8"/>
    <w:rsid w:val="003A6B7D"/>
    <w:rsid w:val="003B06CA"/>
    <w:rsid w:val="004071FC"/>
    <w:rsid w:val="00412C05"/>
    <w:rsid w:val="004344EE"/>
    <w:rsid w:val="00445947"/>
    <w:rsid w:val="004813B3"/>
    <w:rsid w:val="00496591"/>
    <w:rsid w:val="004A7DBF"/>
    <w:rsid w:val="004B49E3"/>
    <w:rsid w:val="004C5124"/>
    <w:rsid w:val="004C5DEA"/>
    <w:rsid w:val="004C63E4"/>
    <w:rsid w:val="004D3011"/>
    <w:rsid w:val="0051718A"/>
    <w:rsid w:val="005247BC"/>
    <w:rsid w:val="005262AC"/>
    <w:rsid w:val="00587F04"/>
    <w:rsid w:val="005E39D5"/>
    <w:rsid w:val="005F5998"/>
    <w:rsid w:val="00600670"/>
    <w:rsid w:val="0062123A"/>
    <w:rsid w:val="00626F20"/>
    <w:rsid w:val="00646E75"/>
    <w:rsid w:val="006771D0"/>
    <w:rsid w:val="006B7019"/>
    <w:rsid w:val="006C6A3F"/>
    <w:rsid w:val="00715FCB"/>
    <w:rsid w:val="00743101"/>
    <w:rsid w:val="0075332C"/>
    <w:rsid w:val="00764C9F"/>
    <w:rsid w:val="007775E1"/>
    <w:rsid w:val="007867A0"/>
    <w:rsid w:val="007927F5"/>
    <w:rsid w:val="00802CA0"/>
    <w:rsid w:val="008073DF"/>
    <w:rsid w:val="008138EB"/>
    <w:rsid w:val="00821DEC"/>
    <w:rsid w:val="0082754C"/>
    <w:rsid w:val="008B2ED7"/>
    <w:rsid w:val="009117DA"/>
    <w:rsid w:val="009260CD"/>
    <w:rsid w:val="00940A66"/>
    <w:rsid w:val="0094313F"/>
    <w:rsid w:val="00944BF7"/>
    <w:rsid w:val="0095262D"/>
    <w:rsid w:val="00952C25"/>
    <w:rsid w:val="00A2118D"/>
    <w:rsid w:val="00A32CD5"/>
    <w:rsid w:val="00AC3E0E"/>
    <w:rsid w:val="00AD0A50"/>
    <w:rsid w:val="00AD76E2"/>
    <w:rsid w:val="00AF1CB4"/>
    <w:rsid w:val="00B20152"/>
    <w:rsid w:val="00B359E4"/>
    <w:rsid w:val="00B50621"/>
    <w:rsid w:val="00B57D98"/>
    <w:rsid w:val="00B611BD"/>
    <w:rsid w:val="00B70850"/>
    <w:rsid w:val="00BC0F5A"/>
    <w:rsid w:val="00C066B6"/>
    <w:rsid w:val="00C37BA1"/>
    <w:rsid w:val="00C4674C"/>
    <w:rsid w:val="00C506CF"/>
    <w:rsid w:val="00C56FDB"/>
    <w:rsid w:val="00C61DC2"/>
    <w:rsid w:val="00C72BED"/>
    <w:rsid w:val="00C9578B"/>
    <w:rsid w:val="00CB0055"/>
    <w:rsid w:val="00D04AE2"/>
    <w:rsid w:val="00D1714D"/>
    <w:rsid w:val="00D2522B"/>
    <w:rsid w:val="00D422DE"/>
    <w:rsid w:val="00D5459D"/>
    <w:rsid w:val="00D863F1"/>
    <w:rsid w:val="00DA1F4D"/>
    <w:rsid w:val="00DC3D8F"/>
    <w:rsid w:val="00DD172A"/>
    <w:rsid w:val="00DE7198"/>
    <w:rsid w:val="00E25A26"/>
    <w:rsid w:val="00E4381A"/>
    <w:rsid w:val="00E55D74"/>
    <w:rsid w:val="00EC56ED"/>
    <w:rsid w:val="00EC5F0D"/>
    <w:rsid w:val="00F06CF9"/>
    <w:rsid w:val="00F60274"/>
    <w:rsid w:val="00F77FB9"/>
    <w:rsid w:val="00FB068F"/>
    <w:rsid w:val="00F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DFBB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61D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4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%20Laura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318845AD874E93A9F30AA5B79A9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83177-321D-4B8C-A025-92102F9D9CED}"/>
      </w:docPartPr>
      <w:docPartBody>
        <w:p w:rsidR="00562D79" w:rsidRDefault="00A57B07">
          <w:pPr>
            <w:pStyle w:val="AF318845AD874E93A9F30AA5B79A926C"/>
          </w:pPr>
          <w:r w:rsidRPr="00CB0055">
            <w:t>Contact</w:t>
          </w:r>
        </w:p>
      </w:docPartBody>
    </w:docPart>
    <w:docPart>
      <w:docPartPr>
        <w:name w:val="0530F2E672574A24807F4453A6271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B0285-EA43-4223-AEBC-EB6AA23E6988}"/>
      </w:docPartPr>
      <w:docPartBody>
        <w:p w:rsidR="00562D79" w:rsidRDefault="00A57B07">
          <w:pPr>
            <w:pStyle w:val="0530F2E672574A24807F4453A6271E7D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7C"/>
    <w:rsid w:val="00004C10"/>
    <w:rsid w:val="00562D79"/>
    <w:rsid w:val="00816B7C"/>
    <w:rsid w:val="008B6467"/>
    <w:rsid w:val="008E64A7"/>
    <w:rsid w:val="00A32351"/>
    <w:rsid w:val="00A5739A"/>
    <w:rsid w:val="00A57B07"/>
    <w:rsid w:val="00A8397C"/>
    <w:rsid w:val="00B330E8"/>
    <w:rsid w:val="00C01D5D"/>
    <w:rsid w:val="00C41D5C"/>
    <w:rsid w:val="00C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318845AD874E93A9F30AA5B79A926C">
    <w:name w:val="AF318845AD874E93A9F30AA5B79A926C"/>
  </w:style>
  <w:style w:type="paragraph" w:customStyle="1" w:styleId="0530F2E672574A24807F4453A6271E7D">
    <w:name w:val="0530F2E672574A24807F4453A6271E7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2023-02-15T03:51:00Z</dcterms:created>
  <dcterms:modified xsi:type="dcterms:W3CDTF">2023-04-06T03:30:00Z</dcterms:modified>
</cp:coreProperties>
</file>